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5572F" w:rsidRDefault="0095572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 w:rsidR="00BA0285">
              <w:rPr>
                <w:sz w:val="24"/>
                <w:szCs w:val="24"/>
              </w:rPr>
              <w:t>2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95572F" w:rsidRDefault="00BA028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author method is checked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5572F" w:rsidRDefault="00BA0285" w:rsidP="00BA0285">
            <w:pPr>
              <w:pStyle w:val="bp"/>
              <w:tabs>
                <w:tab w:val="left" w:pos="1785"/>
                <w:tab w:val="left" w:pos="18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 class method is validation checked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5572F" w:rsidRDefault="0095572F" w:rsidP="0095572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 object </w:t>
            </w:r>
            <w:r w:rsidR="00BA0285">
              <w:rPr>
                <w:sz w:val="24"/>
                <w:szCs w:val="24"/>
              </w:rPr>
              <w:t xml:space="preserve">Is created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D307A" w:rsidRDefault="0095572F">
            <w:pPr>
              <w:pStyle w:val="bp"/>
              <w:rPr>
                <w:sz w:val="24"/>
                <w:szCs w:val="24"/>
              </w:rPr>
            </w:pPr>
            <w:r w:rsidRPr="001D307A">
              <w:rPr>
                <w:sz w:val="24"/>
                <w:szCs w:val="24"/>
              </w:rPr>
              <w:t xml:space="preserve">Book object is available or not is checked </w:t>
            </w:r>
          </w:p>
        </w:tc>
      </w:tr>
      <w:bookmarkEnd w:id="0"/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5572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Created the object by the help of book constructor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95572F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A02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Call the get author method 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A02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Then assert method is used to checked the value 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BA0285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B26" w:rsidRDefault="00212B26">
      <w:r>
        <w:separator/>
      </w:r>
    </w:p>
  </w:endnote>
  <w:endnote w:type="continuationSeparator" w:id="0">
    <w:p w:rsidR="00212B26" w:rsidRDefault="0021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307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D307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B26" w:rsidRDefault="00212B26">
      <w:r>
        <w:separator/>
      </w:r>
    </w:p>
  </w:footnote>
  <w:footnote w:type="continuationSeparator" w:id="0">
    <w:p w:rsidR="00212B26" w:rsidRDefault="00212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95572F">
            <w:t xml:space="preserve"> library system 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95572F" w:rsidP="0095572F">
          <w:r>
            <w:t xml:space="preserve">  Date:  &lt;17/sept/17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307A"/>
    <w:rsid w:val="001F01F4"/>
    <w:rsid w:val="001F6448"/>
    <w:rsid w:val="001F7C68"/>
    <w:rsid w:val="002052B0"/>
    <w:rsid w:val="00205D7F"/>
    <w:rsid w:val="00212269"/>
    <w:rsid w:val="00212A3D"/>
    <w:rsid w:val="00212B2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5572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028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43CDB6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Muhammad Qasir Ali</cp:lastModifiedBy>
  <cp:revision>2</cp:revision>
  <cp:lastPrinted>2003-10-05T22:49:00Z</cp:lastPrinted>
  <dcterms:created xsi:type="dcterms:W3CDTF">2016-10-07T15:50:00Z</dcterms:created>
  <dcterms:modified xsi:type="dcterms:W3CDTF">2016-10-07T15:50:00Z</dcterms:modified>
</cp:coreProperties>
</file>