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22B5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entity book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="00417F41">
        <w:rPr>
          <w:rFonts w:ascii="Arial" w:hAnsi="Arial"/>
          <w:b/>
          <w:sz w:val="24"/>
          <w:szCs w:val="24"/>
        </w:rPr>
        <w:t xml:space="preserve">method Get </w:t>
      </w:r>
      <w:r w:rsidR="00A668B1">
        <w:rPr>
          <w:rFonts w:ascii="Arial" w:hAnsi="Arial"/>
          <w:b/>
          <w:sz w:val="24"/>
          <w:szCs w:val="24"/>
        </w:rPr>
        <w:t xml:space="preserve">call number test </w:t>
      </w:r>
    </w:p>
    <w:p w:rsidR="00B468D4" w:rsidRPr="0091603D" w:rsidRDefault="00B468D4" w:rsidP="00C22B5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This test check the </w:t>
      </w:r>
      <w:r w:rsidR="00417F41">
        <w:rPr>
          <w:rFonts w:ascii="Arial" w:hAnsi="Arial"/>
          <w:sz w:val="20"/>
        </w:rPr>
        <w:t xml:space="preserve">get method title </w:t>
      </w:r>
      <w:r w:rsidR="0025584D">
        <w:rPr>
          <w:rFonts w:ascii="Arial" w:hAnsi="Arial"/>
          <w:sz w:val="20"/>
        </w:rPr>
        <w:t xml:space="preserve"> that</w:t>
      </w:r>
      <w:r w:rsidR="00A668B1">
        <w:rPr>
          <w:rFonts w:ascii="Arial" w:hAnsi="Arial"/>
          <w:sz w:val="20"/>
        </w:rPr>
        <w:t xml:space="preserve"> it can give correct call number</w:t>
      </w:r>
      <w:r w:rsidR="0025584D">
        <w:rPr>
          <w:rFonts w:ascii="Arial" w:hAnsi="Arial"/>
          <w:sz w:val="20"/>
        </w:rPr>
        <w:t xml:space="preserve"> </w:t>
      </w:r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25584D">
        <w:rPr>
          <w:rFonts w:ascii="Arial" w:hAnsi="Arial"/>
          <w:sz w:val="20"/>
        </w:rPr>
        <w:t>There is object is created of book</w:t>
      </w:r>
    </w:p>
    <w:p w:rsidR="0025584D" w:rsidRDefault="0025584D" w:rsidP="00417F4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check the object pi</w:t>
      </w:r>
      <w:r w:rsidR="00417F41">
        <w:rPr>
          <w:rFonts w:ascii="Arial" w:hAnsi="Arial"/>
          <w:sz w:val="20"/>
        </w:rPr>
        <w:t xml:space="preserve">ck the correct </w:t>
      </w:r>
      <w:r w:rsidR="00A668B1">
        <w:rPr>
          <w:rFonts w:ascii="Arial" w:hAnsi="Arial"/>
          <w:sz w:val="20"/>
        </w:rPr>
        <w:t xml:space="preserve">call number </w:t>
      </w:r>
      <w:bookmarkStart w:id="0" w:name="_GoBack"/>
      <w:bookmarkEnd w:id="0"/>
      <w:r w:rsidR="00B468D4" w:rsidRPr="0091603D">
        <w:rPr>
          <w:rFonts w:ascii="Arial" w:hAnsi="Arial"/>
          <w:sz w:val="20"/>
        </w:rPr>
        <w:t xml:space="preserve"> </w:t>
      </w:r>
    </w:p>
    <w:p w:rsidR="00C22B5E" w:rsidRDefault="00B468D4" w:rsidP="0025584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 Book name =</w:t>
      </w:r>
      <w:r w:rsidR="00C22B5E" w:rsidRPr="00C22B5E">
        <w:rPr>
          <w:rFonts w:ascii="Arial" w:hAnsi="Arial"/>
          <w:sz w:val="20"/>
        </w:rPr>
        <w:t>"Book1",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 Title =</w:t>
      </w:r>
      <w:r w:rsidRPr="00C22B5E">
        <w:rPr>
          <w:rFonts w:ascii="Arial" w:hAnsi="Arial"/>
          <w:sz w:val="20"/>
        </w:rPr>
        <w:t>"title1",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Call Number =</w:t>
      </w:r>
      <w:r w:rsidRPr="00C22B5E">
        <w:rPr>
          <w:rFonts w:ascii="Arial" w:hAnsi="Arial"/>
          <w:sz w:val="20"/>
        </w:rPr>
        <w:t>"24",</w:t>
      </w:r>
    </w:p>
    <w:p w:rsidR="00B468D4" w:rsidRPr="0091603D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id =</w:t>
      </w:r>
      <w:r w:rsidRPr="00C22B5E">
        <w:rPr>
          <w:rFonts w:ascii="Arial" w:hAnsi="Arial"/>
          <w:sz w:val="20"/>
        </w:rPr>
        <w:t>23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157" w:rsidRDefault="003A1157">
      <w:r>
        <w:separator/>
      </w:r>
    </w:p>
  </w:endnote>
  <w:endnote w:type="continuationSeparator" w:id="0">
    <w:p w:rsidR="003A1157" w:rsidRDefault="003A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A668B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A668B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157" w:rsidRDefault="003A1157">
      <w:r>
        <w:separator/>
      </w:r>
    </w:p>
  </w:footnote>
  <w:footnote w:type="continuationSeparator" w:id="0">
    <w:p w:rsidR="003A1157" w:rsidRDefault="003A1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C22B5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Libaray system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>
      <w:rPr>
        <w:b/>
        <w:i/>
        <w:sz w:val="28"/>
      </w:rPr>
      <w:t>Unit test case</w:t>
    </w:r>
    <w:r w:rsidR="00B42548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0976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584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1157"/>
    <w:rsid w:val="003A25C3"/>
    <w:rsid w:val="003D2ED7"/>
    <w:rsid w:val="003E438C"/>
    <w:rsid w:val="003F1D6E"/>
    <w:rsid w:val="004171CF"/>
    <w:rsid w:val="00417F41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D0D3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0D01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668B1"/>
    <w:rsid w:val="00A72B6A"/>
    <w:rsid w:val="00A739C2"/>
    <w:rsid w:val="00A857E6"/>
    <w:rsid w:val="00AB1975"/>
    <w:rsid w:val="00AB1A12"/>
    <w:rsid w:val="00AC35E1"/>
    <w:rsid w:val="00AD2D80"/>
    <w:rsid w:val="00AD452D"/>
    <w:rsid w:val="00B12289"/>
    <w:rsid w:val="00B137E9"/>
    <w:rsid w:val="00B3013D"/>
    <w:rsid w:val="00B3144A"/>
    <w:rsid w:val="00B42548"/>
    <w:rsid w:val="00B468D4"/>
    <w:rsid w:val="00B5620B"/>
    <w:rsid w:val="00B940AE"/>
    <w:rsid w:val="00BA717F"/>
    <w:rsid w:val="00BE784F"/>
    <w:rsid w:val="00C05D0A"/>
    <w:rsid w:val="00C070A0"/>
    <w:rsid w:val="00C07137"/>
    <w:rsid w:val="00C074E2"/>
    <w:rsid w:val="00C229AB"/>
    <w:rsid w:val="00C22B5E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5E56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169E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A2A9A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Muhammad Qasir Ali</cp:lastModifiedBy>
  <cp:revision>3</cp:revision>
  <cp:lastPrinted>2003-10-05T22:49:00Z</cp:lastPrinted>
  <dcterms:created xsi:type="dcterms:W3CDTF">2016-10-07T09:45:00Z</dcterms:created>
  <dcterms:modified xsi:type="dcterms:W3CDTF">2016-10-07T09:46:00Z</dcterms:modified>
</cp:coreProperties>
</file>