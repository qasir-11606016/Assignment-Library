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 w:rsidR="00F640EF">
              <w:rPr>
                <w:sz w:val="24"/>
                <w:szCs w:val="24"/>
              </w:rPr>
              <w:t xml:space="preserve"> 4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5572F" w:rsidRDefault="00BA028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  <w:r w:rsidR="00955305">
              <w:rPr>
                <w:sz w:val="24"/>
                <w:szCs w:val="24"/>
              </w:rPr>
              <w:t xml:space="preserve">book </w:t>
            </w:r>
            <w:r w:rsidR="00F640EF">
              <w:rPr>
                <w:sz w:val="24"/>
                <w:szCs w:val="24"/>
              </w:rPr>
              <w:t xml:space="preserve">id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method is checked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BA0285" w:rsidP="00BA0285">
            <w:pPr>
              <w:pStyle w:val="bp"/>
              <w:tabs>
                <w:tab w:val="left" w:pos="1785"/>
                <w:tab w:val="left" w:pos="18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class method is validation checked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 w:rsidP="0095572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object </w:t>
            </w:r>
            <w:r w:rsidR="00BA0285">
              <w:rPr>
                <w:sz w:val="24"/>
                <w:szCs w:val="24"/>
              </w:rPr>
              <w:t xml:space="preserve">Is created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D307A" w:rsidRDefault="0095572F">
            <w:pPr>
              <w:pStyle w:val="bp"/>
              <w:rPr>
                <w:sz w:val="24"/>
                <w:szCs w:val="24"/>
              </w:rPr>
            </w:pPr>
            <w:r w:rsidRPr="001D307A">
              <w:rPr>
                <w:sz w:val="24"/>
                <w:szCs w:val="24"/>
              </w:rPr>
              <w:t xml:space="preserve">Book object is available or not is checked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5572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Created the object by the help of book constructor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95572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A02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get author method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A02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Then assert method is used to checked the value 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BA0285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843" w:rsidRDefault="00030843">
      <w:r>
        <w:separator/>
      </w:r>
    </w:p>
  </w:endnote>
  <w:endnote w:type="continuationSeparator" w:id="0">
    <w:p w:rsidR="00030843" w:rsidRDefault="0003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0E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640E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843" w:rsidRDefault="00030843">
      <w:r>
        <w:separator/>
      </w:r>
    </w:p>
  </w:footnote>
  <w:footnote w:type="continuationSeparator" w:id="0">
    <w:p w:rsidR="00030843" w:rsidRDefault="00030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95572F">
            <w:t xml:space="preserve"> library system 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95572F" w:rsidP="0095572F">
          <w:r>
            <w:t xml:space="preserve">  Date:  &lt;17/sept/17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0843"/>
    <w:rsid w:val="00032236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307A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B039E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4EC8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7E64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5305"/>
    <w:rsid w:val="0095572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028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3A65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4819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640E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BBADB7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Muhammad Qasir Ali</cp:lastModifiedBy>
  <cp:revision>3</cp:revision>
  <cp:lastPrinted>2003-10-05T22:49:00Z</cp:lastPrinted>
  <dcterms:created xsi:type="dcterms:W3CDTF">2016-10-08T04:52:00Z</dcterms:created>
  <dcterms:modified xsi:type="dcterms:W3CDTF">2016-10-08T04:52:00Z</dcterms:modified>
</cp:coreProperties>
</file>